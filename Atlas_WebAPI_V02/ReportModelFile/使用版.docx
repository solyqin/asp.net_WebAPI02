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A7068" w14:textId="77777777" w:rsidR="002D5AAB" w:rsidRDefault="009647D0">
      <w:pPr>
        <w:pStyle w:val="1"/>
        <w:jc w:val="center"/>
      </w:pPr>
      <w:bookmarkStart w:id="0" w:name="_Toc11616273"/>
      <w:r>
        <w:rPr>
          <w:rFonts w:hint="eastAsia"/>
        </w:rPr>
        <w:t>红外测温记录手册</w:t>
      </w:r>
    </w:p>
    <w:p w14:paraId="5247332D" w14:textId="77777777" w:rsidR="002D5AAB" w:rsidRDefault="009647D0">
      <w:pPr>
        <w:pStyle w:val="1"/>
        <w:rPr>
          <w:rStyle w:val="af0"/>
          <w:rFonts w:ascii="黑体" w:eastAsia="黑体" w:hAnsi="黑体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设备资料</w:t>
      </w:r>
      <w:bookmarkStart w:id="1" w:name="设备资料"/>
      <w:bookmarkEnd w:id="0"/>
    </w:p>
    <w:tbl>
      <w:tblPr>
        <w:tblW w:w="8378" w:type="dxa"/>
        <w:jc w:val="center"/>
        <w:tblLayout w:type="fixed"/>
        <w:tblLook w:val="04A0" w:firstRow="1" w:lastRow="0" w:firstColumn="1" w:lastColumn="0" w:noHBand="0" w:noVBand="1"/>
      </w:tblPr>
      <w:tblGrid>
        <w:gridCol w:w="2849"/>
        <w:gridCol w:w="1985"/>
        <w:gridCol w:w="1417"/>
        <w:gridCol w:w="2127"/>
      </w:tblGrid>
      <w:tr w:rsidR="002D5AAB" w14:paraId="71C135C8" w14:textId="77777777" w:rsidTr="00F97E7E">
        <w:trPr>
          <w:trHeight w:val="330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bookmarkEnd w:id="1"/>
          <w:p w14:paraId="108326AF" w14:textId="77777777" w:rsidR="002D5AAB" w:rsidRPr="00441B4F" w:rsidRDefault="009647D0">
            <w:pPr>
              <w:pStyle w:val="afc"/>
              <w:rPr>
                <w:rFonts w:asciiTheme="minorEastAsia" w:eastAsiaTheme="minorEastAsia" w:hAnsiTheme="minorEastAsia"/>
              </w:rPr>
            </w:pPr>
            <w:r w:rsidRPr="00441B4F">
              <w:rPr>
                <w:rFonts w:asciiTheme="minorEastAsia" w:eastAsiaTheme="minorEastAsia" w:hAnsiTheme="minorEastAsia" w:hint="eastAsia"/>
              </w:rPr>
              <w:t>电缆名称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FB92E" w14:textId="77777777" w:rsidR="002D5AAB" w:rsidRPr="00441B4F" w:rsidRDefault="009647D0">
            <w:pPr>
              <w:pStyle w:val="afc"/>
              <w:rPr>
                <w:rFonts w:asciiTheme="minorEastAsia" w:eastAsiaTheme="minorEastAsia" w:hAnsiTheme="minorEastAsia"/>
              </w:rPr>
            </w:pPr>
            <w:r w:rsidRPr="00441B4F">
              <w:rPr>
                <w:rFonts w:asciiTheme="minorEastAsia" w:eastAsiaTheme="minorEastAsia" w:hAnsiTheme="minorEastAsia" w:hint="eastAsia"/>
              </w:rPr>
              <w:t>所属班组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FD6A0" w14:textId="77777777" w:rsidR="002D5AAB" w:rsidRPr="00441B4F" w:rsidRDefault="009647D0">
            <w:pPr>
              <w:pStyle w:val="afc"/>
              <w:rPr>
                <w:rFonts w:asciiTheme="minorEastAsia" w:eastAsiaTheme="minorEastAsia" w:hAnsiTheme="minorEastAsia"/>
              </w:rPr>
            </w:pPr>
            <w:r w:rsidRPr="00441B4F">
              <w:rPr>
                <w:rFonts w:asciiTheme="minorEastAsia" w:eastAsiaTheme="minorEastAsia" w:hAnsiTheme="minorEastAsia" w:hint="eastAsia"/>
              </w:rPr>
              <w:t>所属地区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9ABD0" w14:textId="77777777" w:rsidR="002D5AAB" w:rsidRPr="00441B4F" w:rsidRDefault="009647D0">
            <w:pPr>
              <w:pStyle w:val="afc"/>
              <w:rPr>
                <w:rFonts w:asciiTheme="minorEastAsia" w:eastAsiaTheme="minorEastAsia" w:hAnsiTheme="minorEastAsia"/>
              </w:rPr>
            </w:pPr>
            <w:r w:rsidRPr="00441B4F">
              <w:rPr>
                <w:rFonts w:asciiTheme="minorEastAsia" w:eastAsiaTheme="minorEastAsia" w:hAnsiTheme="minorEastAsia" w:hint="eastAsia"/>
              </w:rPr>
              <w:t>电压等级(</w:t>
            </w:r>
            <w:r w:rsidRPr="00441B4F">
              <w:rPr>
                <w:rFonts w:asciiTheme="minorEastAsia" w:eastAsiaTheme="minorEastAsia" w:hAnsiTheme="minorEastAsia"/>
              </w:rPr>
              <w:t>kV)</w:t>
            </w:r>
          </w:p>
        </w:tc>
      </w:tr>
      <w:tr w:rsidR="002D5AAB" w14:paraId="0C2D8F10" w14:textId="77777777" w:rsidTr="00F97E7E">
        <w:trPr>
          <w:trHeight w:val="462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93717" w14:textId="5967BD8D" w:rsidR="002D5AAB" w:rsidRPr="00441B4F" w:rsidRDefault="00ED6880">
            <w:pPr>
              <w:pStyle w:val="afe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fldChar w:fldCharType="begin">
                <w:ffData>
                  <w:name w:val="CableName"/>
                  <w:enabled/>
                  <w:calcOnExit w:val="0"/>
                  <w:textInput/>
                </w:ffData>
              </w:fldChar>
            </w:r>
            <w:bookmarkStart w:id="2" w:name="Cable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32387" w14:textId="740F997C" w:rsidR="002D5AAB" w:rsidRPr="00441B4F" w:rsidRDefault="00ED6880">
            <w:pPr>
              <w:pStyle w:val="afe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3" w:name="Departmen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6D865" w14:textId="53029DEC" w:rsidR="002D5AAB" w:rsidRPr="00441B4F" w:rsidRDefault="00ED6880">
            <w:pPr>
              <w:pStyle w:val="afe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fldChar w:fldCharType="begin">
                <w:ffData>
                  <w:name w:val="AreaName"/>
                  <w:enabled/>
                  <w:calcOnExit w:val="0"/>
                  <w:textInput/>
                </w:ffData>
              </w:fldChar>
            </w:r>
            <w:bookmarkStart w:id="4" w:name="Area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8792C" w14:textId="71933047" w:rsidR="002D5AAB" w:rsidRPr="00441B4F" w:rsidRDefault="00ED6880">
            <w:pPr>
              <w:pStyle w:val="afe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fldChar w:fldCharType="begin">
                <w:ffData>
                  <w:name w:val="VoltageClasses"/>
                  <w:enabled/>
                  <w:calcOnExit w:val="0"/>
                  <w:textInput/>
                </w:ffData>
              </w:fldChar>
            </w:r>
            <w:bookmarkStart w:id="5" w:name="VoltageClasse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</w:tbl>
    <w:p w14:paraId="4AD618E0" w14:textId="77777777" w:rsidR="002D5AAB" w:rsidRDefault="009647D0">
      <w:pPr>
        <w:pStyle w:val="1"/>
      </w:pPr>
      <w:bookmarkStart w:id="6" w:name="_Toc11616274"/>
      <w:r>
        <w:rPr>
          <w:rFonts w:hint="eastAsia"/>
        </w:rPr>
        <w:t>2</w:t>
      </w:r>
      <w:bookmarkEnd w:id="6"/>
      <w:r>
        <w:rPr>
          <w:rFonts w:hint="eastAsia"/>
        </w:rPr>
        <w:t>红外测温</w:t>
      </w:r>
    </w:p>
    <w:tbl>
      <w:tblPr>
        <w:tblStyle w:val="af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336"/>
        <w:gridCol w:w="2499"/>
        <w:gridCol w:w="50"/>
      </w:tblGrid>
      <w:tr w:rsidR="00F97E7E" w14:paraId="7F20DE91" w14:textId="77777777" w:rsidTr="005017F9">
        <w:trPr>
          <w:gridAfter w:val="1"/>
          <w:wAfter w:w="50" w:type="dxa"/>
          <w:jc w:val="center"/>
        </w:trPr>
        <w:tc>
          <w:tcPr>
            <w:tcW w:w="1951" w:type="dxa"/>
            <w:vAlign w:val="center"/>
          </w:tcPr>
          <w:p w14:paraId="4907EB1C" w14:textId="77777777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检测地点</w:t>
            </w:r>
          </w:p>
        </w:tc>
        <w:tc>
          <w:tcPr>
            <w:tcW w:w="1843" w:type="dxa"/>
            <w:vAlign w:val="center"/>
          </w:tcPr>
          <w:p w14:paraId="4FD3731A" w14:textId="77777777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检测日期</w:t>
            </w:r>
          </w:p>
        </w:tc>
        <w:tc>
          <w:tcPr>
            <w:tcW w:w="1843" w:type="dxa"/>
            <w:vAlign w:val="center"/>
          </w:tcPr>
          <w:p w14:paraId="7DF395CB" w14:textId="77777777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检测人员</w:t>
            </w:r>
          </w:p>
        </w:tc>
        <w:tc>
          <w:tcPr>
            <w:tcW w:w="2835" w:type="dxa"/>
            <w:gridSpan w:val="2"/>
          </w:tcPr>
          <w:p w14:paraId="04C6756D" w14:textId="5ED461E9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检测设备</w:t>
            </w:r>
          </w:p>
        </w:tc>
      </w:tr>
      <w:tr w:rsidR="00F97E7E" w14:paraId="4ED2E9DD" w14:textId="77777777" w:rsidTr="005017F9">
        <w:trPr>
          <w:gridAfter w:val="1"/>
          <w:wAfter w:w="50" w:type="dxa"/>
          <w:jc w:val="center"/>
        </w:trPr>
        <w:tc>
          <w:tcPr>
            <w:tcW w:w="1951" w:type="dxa"/>
          </w:tcPr>
          <w:p w14:paraId="2B074C6D" w14:textId="1B048EB0" w:rsidR="00F97E7E" w:rsidRPr="00F97E7E" w:rsidRDefault="00ED6880" w:rsidP="00F97E7E">
            <w:pPr>
              <w:pStyle w:val="afe"/>
              <w:rPr>
                <w:rFonts w:asciiTheme="minorEastAsia" w:eastAsiaTheme="minorEastAsia" w:hAnsi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Site"/>
                  <w:enabled/>
                  <w:calcOnExit w:val="0"/>
                  <w:textInput/>
                </w:ffData>
              </w:fldChar>
            </w:r>
            <w:bookmarkStart w:id="7" w:name="Site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"/>
          </w:p>
        </w:tc>
        <w:tc>
          <w:tcPr>
            <w:tcW w:w="1843" w:type="dxa"/>
          </w:tcPr>
          <w:p w14:paraId="520BACDD" w14:textId="3F3320F1" w:rsidR="00F97E7E" w:rsidRPr="00F97E7E" w:rsidRDefault="00ED6880" w:rsidP="00F97E7E">
            <w:pPr>
              <w:pStyle w:val="afe"/>
              <w:rPr>
                <w:rFonts w:asciiTheme="minorEastAsia" w:eastAsiaTheme="minorEastAsia" w:hAnsi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InspectionDate"/>
                  <w:enabled/>
                  <w:calcOnExit w:val="0"/>
                  <w:textInput/>
                </w:ffData>
              </w:fldChar>
            </w:r>
            <w:bookmarkStart w:id="8" w:name="InspectionDate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"/>
          </w:p>
        </w:tc>
        <w:tc>
          <w:tcPr>
            <w:tcW w:w="1843" w:type="dxa"/>
          </w:tcPr>
          <w:p w14:paraId="24F38E20" w14:textId="52474D20" w:rsidR="00F97E7E" w:rsidRPr="00F97E7E" w:rsidRDefault="00ED6880" w:rsidP="00F97E7E">
            <w:pPr>
              <w:pStyle w:val="afe"/>
              <w:rPr>
                <w:rFonts w:asciiTheme="minorEastAsia" w:eastAsiaTheme="minorEastAsia" w:hAnsi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Inspector"/>
                  <w:enabled/>
                  <w:calcOnExit w:val="0"/>
                  <w:textInput/>
                </w:ffData>
              </w:fldChar>
            </w:r>
            <w:bookmarkStart w:id="9" w:name="Inspector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"/>
          </w:p>
        </w:tc>
        <w:tc>
          <w:tcPr>
            <w:tcW w:w="2835" w:type="dxa"/>
            <w:gridSpan w:val="2"/>
          </w:tcPr>
          <w:p w14:paraId="2EA0346C" w14:textId="5FE4FED8" w:rsidR="00F97E7E" w:rsidRPr="00F97E7E" w:rsidRDefault="00ED6880" w:rsidP="00F97E7E">
            <w:pPr>
              <w:pStyle w:val="afe"/>
              <w:rPr>
                <w:rFonts w:asciiTheme="minorEastAsia" w:eastAsiaTheme="minorEastAsia" w:hAnsi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DeviceName"/>
                  <w:enabled/>
                  <w:calcOnExit w:val="0"/>
                  <w:textInput/>
                </w:ffData>
              </w:fldChar>
            </w:r>
            <w:bookmarkStart w:id="10" w:name="DeviceName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0"/>
          </w:p>
        </w:tc>
      </w:tr>
      <w:tr w:rsidR="00F97E7E" w14:paraId="60777585" w14:textId="77777777" w:rsidTr="005017F9">
        <w:trPr>
          <w:gridAfter w:val="1"/>
          <w:wAfter w:w="50" w:type="dxa"/>
          <w:trHeight w:val="101"/>
          <w:jc w:val="center"/>
        </w:trPr>
        <w:tc>
          <w:tcPr>
            <w:tcW w:w="1951" w:type="dxa"/>
          </w:tcPr>
          <w:p w14:paraId="6421D9FB" w14:textId="69093A00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设备镜头</w:t>
            </w:r>
          </w:p>
        </w:tc>
        <w:tc>
          <w:tcPr>
            <w:tcW w:w="1843" w:type="dxa"/>
          </w:tcPr>
          <w:p w14:paraId="01B46953" w14:textId="7AE38689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测量范围(</w:t>
            </w:r>
            <w:r w:rsidRPr="00F97E7E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℃</w:t>
            </w:r>
            <w:r w:rsidRPr="00F97E7E"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1843" w:type="dxa"/>
            <w:vAlign w:val="center"/>
          </w:tcPr>
          <w:p w14:paraId="0139414A" w14:textId="603EABBD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气温(</w:t>
            </w:r>
            <w:r w:rsidRPr="00F97E7E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℃</w:t>
            </w:r>
            <w:r w:rsidRPr="00F97E7E"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2835" w:type="dxa"/>
            <w:gridSpan w:val="2"/>
            <w:vAlign w:val="center"/>
          </w:tcPr>
          <w:p w14:paraId="6D368ACB" w14:textId="5F4F5577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湿度(</w:t>
            </w:r>
            <w:r w:rsidRPr="00F97E7E">
              <w:rPr>
                <w:rFonts w:asciiTheme="minorEastAsia" w:eastAsiaTheme="minorEastAsia" w:hAnsiTheme="minorEastAsia"/>
                <w:kern w:val="0"/>
              </w:rPr>
              <w:t>%)</w:t>
            </w:r>
          </w:p>
        </w:tc>
      </w:tr>
      <w:tr w:rsidR="00F97E7E" w14:paraId="221BA812" w14:textId="77777777" w:rsidTr="005017F9">
        <w:trPr>
          <w:gridAfter w:val="1"/>
          <w:wAfter w:w="50" w:type="dxa"/>
          <w:trHeight w:val="101"/>
          <w:jc w:val="center"/>
        </w:trPr>
        <w:tc>
          <w:tcPr>
            <w:tcW w:w="1951" w:type="dxa"/>
          </w:tcPr>
          <w:p w14:paraId="2F562195" w14:textId="44134A13" w:rsidR="00F97E7E" w:rsidRPr="00F97E7E" w:rsidRDefault="00AF71B0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DeviceCameraID"/>
                  <w:enabled/>
                  <w:calcOnExit w:val="0"/>
                  <w:textInput/>
                </w:ffData>
              </w:fldChar>
            </w:r>
            <w:bookmarkStart w:id="11" w:name="DeviceCameraID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1"/>
          </w:p>
        </w:tc>
        <w:tc>
          <w:tcPr>
            <w:tcW w:w="1843" w:type="dxa"/>
          </w:tcPr>
          <w:p w14:paraId="165322A7" w14:textId="50328974" w:rsidR="00F97E7E" w:rsidRPr="00F97E7E" w:rsidRDefault="00AF71B0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MeasuringRang"/>
                  <w:enabled/>
                  <w:calcOnExit w:val="0"/>
                  <w:textInput/>
                </w:ffData>
              </w:fldChar>
            </w:r>
            <w:bookmarkStart w:id="12" w:name="MeasuringRang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2"/>
          </w:p>
        </w:tc>
        <w:tc>
          <w:tcPr>
            <w:tcW w:w="1843" w:type="dxa"/>
          </w:tcPr>
          <w:p w14:paraId="0E652C20" w14:textId="122B4290" w:rsidR="00F97E7E" w:rsidRPr="00F97E7E" w:rsidRDefault="00ED6880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AirTemperature"/>
                  <w:enabled/>
                  <w:calcOnExit w:val="0"/>
                  <w:textInput/>
                </w:ffData>
              </w:fldChar>
            </w:r>
            <w:bookmarkStart w:id="13" w:name="AirTemperature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3"/>
          </w:p>
        </w:tc>
        <w:tc>
          <w:tcPr>
            <w:tcW w:w="2835" w:type="dxa"/>
            <w:gridSpan w:val="2"/>
          </w:tcPr>
          <w:p w14:paraId="32C09B89" w14:textId="7BCD58E9" w:rsidR="00F97E7E" w:rsidRPr="00F97E7E" w:rsidRDefault="00ED6880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Humidity"/>
                  <w:enabled/>
                  <w:calcOnExit w:val="0"/>
                  <w:textInput/>
                </w:ffData>
              </w:fldChar>
            </w:r>
            <w:bookmarkStart w:id="14" w:name="Humidity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4"/>
          </w:p>
        </w:tc>
      </w:tr>
      <w:tr w:rsidR="002D5AAB" w14:paraId="3FB994B5" w14:textId="77777777" w:rsidTr="005017F9">
        <w:trPr>
          <w:gridAfter w:val="1"/>
          <w:wAfter w:w="50" w:type="dxa"/>
          <w:trHeight w:val="324"/>
          <w:jc w:val="center"/>
        </w:trPr>
        <w:tc>
          <w:tcPr>
            <w:tcW w:w="8472" w:type="dxa"/>
            <w:gridSpan w:val="5"/>
          </w:tcPr>
          <w:p w14:paraId="0C62A751" w14:textId="77777777" w:rsidR="002D5AAB" w:rsidRDefault="009647D0">
            <w:pPr>
              <w:pStyle w:val="afc"/>
              <w:rPr>
                <w:kern w:val="0"/>
              </w:rPr>
            </w:pPr>
            <w:r>
              <w:rPr>
                <w:rFonts w:hint="eastAsia"/>
                <w:kern w:val="0"/>
              </w:rPr>
              <w:t>角度（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°</w:t>
            </w:r>
            <w:r>
              <w:rPr>
                <w:rFonts w:hint="eastAsia"/>
                <w:kern w:val="0"/>
              </w:rPr>
              <w:t>）</w:t>
            </w:r>
          </w:p>
        </w:tc>
      </w:tr>
      <w:tr w:rsidR="002D5AAB" w14:paraId="60C5E8CD" w14:textId="77777777" w:rsidTr="008E3D3B">
        <w:trPr>
          <w:gridAfter w:val="1"/>
          <w:wAfter w:w="50" w:type="dxa"/>
          <w:trHeight w:val="403"/>
          <w:jc w:val="center"/>
        </w:trPr>
        <w:tc>
          <w:tcPr>
            <w:tcW w:w="8472" w:type="dxa"/>
            <w:gridSpan w:val="5"/>
          </w:tcPr>
          <w:p w14:paraId="4D8ACC21" w14:textId="77777777" w:rsidR="002D5AAB" w:rsidRDefault="009647D0">
            <w:pPr>
              <w:pStyle w:val="afc"/>
              <w:rPr>
                <w:kern w:val="0"/>
              </w:rPr>
            </w:pPr>
            <w:r w:rsidRPr="005017F9">
              <w:rPr>
                <w:rFonts w:hint="eastAsia"/>
                <w:kern w:val="0"/>
                <w:sz w:val="28"/>
                <w:szCs w:val="28"/>
              </w:rPr>
              <w:t>红外照片（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A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相）</w:t>
            </w:r>
          </w:p>
        </w:tc>
      </w:tr>
      <w:tr w:rsidR="002D5AAB" w14:paraId="05C47561" w14:textId="77777777" w:rsidTr="008E3D3B">
        <w:trPr>
          <w:gridAfter w:val="1"/>
          <w:wAfter w:w="50" w:type="dxa"/>
          <w:trHeight w:hRule="exact" w:val="772"/>
          <w:jc w:val="center"/>
        </w:trPr>
        <w:tc>
          <w:tcPr>
            <w:tcW w:w="5637" w:type="dxa"/>
            <w:gridSpan w:val="3"/>
            <w:vMerge w:val="restart"/>
          </w:tcPr>
          <w:p w14:paraId="2380E002" w14:textId="77777777" w:rsidR="002D5AAB" w:rsidRDefault="009647D0" w:rsidP="00ED6880">
            <w:pPr>
              <w:pStyle w:val="af5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object w:dxaOrig="4410" w:dyaOrig="4740" w14:anchorId="09C02735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i1026" type="#_x0000_t201" style="width:220.5pt;height:237pt" o:ole="" o:preferrelative="t" filled="f" stroked="f">
                  <v:imagedata r:id="rId8" o:title=""/>
                  <o:lock v:ext="edit" aspectratio="t"/>
                </v:shape>
                <w:control r:id="rId9" w:name="对象 21" w:shapeid="_x0000_i1026"/>
              </w:object>
            </w:r>
          </w:p>
        </w:tc>
        <w:tc>
          <w:tcPr>
            <w:tcW w:w="2835" w:type="dxa"/>
            <w:gridSpan w:val="2"/>
            <w:vAlign w:val="center"/>
          </w:tcPr>
          <w:p w14:paraId="221E76E8" w14:textId="2C95FAB2" w:rsidR="002D5AAB" w:rsidRPr="005017F9" w:rsidRDefault="009647D0" w:rsidP="00ED688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上部</w:t>
            </w:r>
            <w:r w:rsidR="00352781"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2D5AAB" w14:paraId="0CB4ADF6" w14:textId="77777777" w:rsidTr="008E3D3B">
        <w:trPr>
          <w:gridAfter w:val="1"/>
          <w:wAfter w:w="50" w:type="dxa"/>
          <w:trHeight w:hRule="exact" w:val="712"/>
          <w:jc w:val="center"/>
        </w:trPr>
        <w:tc>
          <w:tcPr>
            <w:tcW w:w="5637" w:type="dxa"/>
            <w:gridSpan w:val="3"/>
            <w:vMerge/>
          </w:tcPr>
          <w:p w14:paraId="5CD7CE92" w14:textId="77777777" w:rsidR="002D5AAB" w:rsidRDefault="002D5AAB" w:rsidP="00ED6880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E1CAA0D" w14:textId="32943A1E" w:rsidR="002D5AAB" w:rsidRPr="005017F9" w:rsidRDefault="00207920" w:rsidP="00ED688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TopMaxTemperature1"/>
                  <w:enabled/>
                  <w:calcOnExit w:val="0"/>
                  <w:textInput/>
                </w:ffData>
              </w:fldChar>
            </w:r>
            <w:bookmarkStart w:id="15" w:name="TopMaxTemperature1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15"/>
          </w:p>
        </w:tc>
      </w:tr>
      <w:tr w:rsidR="002D5AAB" w14:paraId="4BABC95F" w14:textId="77777777" w:rsidTr="008E3D3B">
        <w:trPr>
          <w:gridAfter w:val="1"/>
          <w:wAfter w:w="50" w:type="dxa"/>
          <w:trHeight w:hRule="exact" w:val="708"/>
          <w:jc w:val="center"/>
        </w:trPr>
        <w:tc>
          <w:tcPr>
            <w:tcW w:w="5637" w:type="dxa"/>
            <w:gridSpan w:val="3"/>
            <w:vMerge/>
          </w:tcPr>
          <w:p w14:paraId="0A8265CD" w14:textId="77777777" w:rsidR="002D5AAB" w:rsidRDefault="002D5AAB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7881C20" w14:textId="04DA0AA9" w:rsidR="002D5AAB" w:rsidRPr="005017F9" w:rsidRDefault="009647D0" w:rsidP="005017F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下部</w:t>
            </w:r>
            <w:r w:rsidR="00352781"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2D5AAB" w14:paraId="61107506" w14:textId="77777777" w:rsidTr="008E3D3B">
        <w:trPr>
          <w:gridAfter w:val="1"/>
          <w:wAfter w:w="50" w:type="dxa"/>
          <w:trHeight w:hRule="exact" w:val="705"/>
          <w:jc w:val="center"/>
        </w:trPr>
        <w:tc>
          <w:tcPr>
            <w:tcW w:w="5637" w:type="dxa"/>
            <w:gridSpan w:val="3"/>
            <w:vMerge/>
          </w:tcPr>
          <w:p w14:paraId="185921DF" w14:textId="77777777" w:rsidR="002D5AAB" w:rsidRDefault="002D5AAB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E75321E" w14:textId="044F4571" w:rsidR="002D5AAB" w:rsidRPr="005017F9" w:rsidRDefault="00207920" w:rsidP="00ED688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BottomMaxTemp1"/>
                  <w:enabled/>
                  <w:calcOnExit w:val="0"/>
                  <w:textInput/>
                </w:ffData>
              </w:fldChar>
            </w:r>
            <w:bookmarkStart w:id="16" w:name="BottomMaxTemp1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16"/>
          </w:p>
        </w:tc>
      </w:tr>
      <w:tr w:rsidR="002D5AAB" w14:paraId="63DD1C2F" w14:textId="77777777" w:rsidTr="008E3D3B">
        <w:trPr>
          <w:gridAfter w:val="1"/>
          <w:wAfter w:w="50" w:type="dxa"/>
          <w:trHeight w:hRule="exact" w:val="714"/>
          <w:jc w:val="center"/>
        </w:trPr>
        <w:tc>
          <w:tcPr>
            <w:tcW w:w="5637" w:type="dxa"/>
            <w:gridSpan w:val="3"/>
            <w:vMerge/>
          </w:tcPr>
          <w:p w14:paraId="4F6655FF" w14:textId="77777777" w:rsidR="002D5AAB" w:rsidRDefault="002D5AAB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3FE0A47" w14:textId="2493296F" w:rsidR="002D5AAB" w:rsidRPr="005017F9" w:rsidRDefault="00645B98" w:rsidP="005017F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参考点温度(℃)</w:t>
            </w:r>
          </w:p>
        </w:tc>
      </w:tr>
      <w:tr w:rsidR="002D5AAB" w14:paraId="1D050070" w14:textId="77777777" w:rsidTr="00334002">
        <w:trPr>
          <w:gridAfter w:val="1"/>
          <w:wAfter w:w="50" w:type="dxa"/>
          <w:trHeight w:hRule="exact" w:val="1419"/>
          <w:jc w:val="center"/>
        </w:trPr>
        <w:tc>
          <w:tcPr>
            <w:tcW w:w="5637" w:type="dxa"/>
            <w:gridSpan w:val="3"/>
            <w:vMerge/>
          </w:tcPr>
          <w:p w14:paraId="348F2179" w14:textId="77777777" w:rsidR="002D5AAB" w:rsidRDefault="002D5AAB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203F619" w14:textId="2173B92B" w:rsidR="002D5AAB" w:rsidRPr="005017F9" w:rsidRDefault="00207920" w:rsidP="00ED688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ReferenceTemperatu1"/>
                  <w:enabled/>
                  <w:calcOnExit w:val="0"/>
                  <w:textInput/>
                </w:ffData>
              </w:fldChar>
            </w:r>
            <w:bookmarkStart w:id="17" w:name="ReferenceTemperatu1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17"/>
          </w:p>
        </w:tc>
      </w:tr>
      <w:tr w:rsidR="002D5AAB" w14:paraId="540EF006" w14:textId="77777777" w:rsidTr="00334002">
        <w:trPr>
          <w:gridAfter w:val="1"/>
          <w:wAfter w:w="50" w:type="dxa"/>
          <w:trHeight w:hRule="exact" w:val="1995"/>
          <w:jc w:val="center"/>
        </w:trPr>
        <w:tc>
          <w:tcPr>
            <w:tcW w:w="8472" w:type="dxa"/>
            <w:gridSpan w:val="5"/>
            <w:vAlign w:val="center"/>
          </w:tcPr>
          <w:p w14:paraId="63EE9D21" w14:textId="77777777" w:rsidR="002D5AAB" w:rsidRDefault="009647D0">
            <w:pPr>
              <w:pStyle w:val="afe"/>
              <w:jc w:val="left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8C3FF3" w14:paraId="0C06C914" w14:textId="77777777" w:rsidTr="005017F9">
        <w:trPr>
          <w:jc w:val="center"/>
        </w:trPr>
        <w:tc>
          <w:tcPr>
            <w:tcW w:w="8522" w:type="dxa"/>
            <w:gridSpan w:val="6"/>
          </w:tcPr>
          <w:p w14:paraId="60DFFD56" w14:textId="77777777" w:rsidR="008C3FF3" w:rsidRDefault="008C3FF3" w:rsidP="00333C4D">
            <w:pPr>
              <w:pStyle w:val="afc"/>
              <w:rPr>
                <w:kern w:val="0"/>
              </w:rPr>
            </w:pPr>
            <w:r w:rsidRPr="005017F9">
              <w:rPr>
                <w:rFonts w:hint="eastAsia"/>
                <w:kern w:val="0"/>
                <w:sz w:val="28"/>
                <w:szCs w:val="28"/>
              </w:rPr>
              <w:lastRenderedPageBreak/>
              <w:t>红外照片（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B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相）</w:t>
            </w:r>
          </w:p>
        </w:tc>
      </w:tr>
      <w:tr w:rsidR="008C3FF3" w14:paraId="279430B4" w14:textId="77777777" w:rsidTr="00334002">
        <w:trPr>
          <w:trHeight w:hRule="exact" w:val="941"/>
          <w:jc w:val="center"/>
        </w:trPr>
        <w:tc>
          <w:tcPr>
            <w:tcW w:w="5973" w:type="dxa"/>
            <w:gridSpan w:val="4"/>
            <w:vMerge w:val="restart"/>
          </w:tcPr>
          <w:p w14:paraId="7B5CA8E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object w:dxaOrig="4410" w:dyaOrig="4740" w14:anchorId="2BF2A50D">
                <v:shape id="_x0000_i1028" type="#_x0000_t201" style="width:220.5pt;height:237pt" o:ole="" o:preferrelative="t" filled="f" stroked="f">
                  <v:imagedata r:id="rId10" o:title=""/>
                  <o:lock v:ext="edit" aspectratio="t"/>
                </v:shape>
                <w:control r:id="rId11" w:name="对象 47" w:shapeid="_x0000_i1028"/>
              </w:object>
            </w:r>
          </w:p>
        </w:tc>
        <w:tc>
          <w:tcPr>
            <w:tcW w:w="2549" w:type="dxa"/>
            <w:gridSpan w:val="2"/>
            <w:vAlign w:val="center"/>
          </w:tcPr>
          <w:p w14:paraId="2CC89F4E" w14:textId="0CD47BC3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上部</w:t>
            </w:r>
            <w:r w:rsidR="005017F9"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8C3FF3" w14:paraId="4B2DD881" w14:textId="77777777" w:rsidTr="00334002">
        <w:trPr>
          <w:trHeight w:hRule="exact" w:val="712"/>
          <w:jc w:val="center"/>
        </w:trPr>
        <w:tc>
          <w:tcPr>
            <w:tcW w:w="5973" w:type="dxa"/>
            <w:gridSpan w:val="4"/>
            <w:vMerge/>
          </w:tcPr>
          <w:p w14:paraId="7B1D3A29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2B4D2FC1" w14:textId="416D6383" w:rsidR="008C3FF3" w:rsidRPr="005017F9" w:rsidRDefault="00207920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TopMaxTemperature2"/>
                  <w:enabled/>
                  <w:calcOnExit w:val="0"/>
                  <w:textInput/>
                </w:ffData>
              </w:fldChar>
            </w:r>
            <w:bookmarkStart w:id="18" w:name="TopMaxTemperature2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18"/>
          </w:p>
        </w:tc>
      </w:tr>
      <w:tr w:rsidR="008C3FF3" w14:paraId="4CE33726" w14:textId="77777777" w:rsidTr="00334002">
        <w:trPr>
          <w:trHeight w:hRule="exact" w:val="836"/>
          <w:jc w:val="center"/>
        </w:trPr>
        <w:tc>
          <w:tcPr>
            <w:tcW w:w="5973" w:type="dxa"/>
            <w:gridSpan w:val="4"/>
            <w:vMerge/>
          </w:tcPr>
          <w:p w14:paraId="38D79B1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42658D1C" w14:textId="2731C705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下部</w:t>
            </w:r>
            <w:r w:rsidR="005017F9"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8C3FF3" w14:paraId="07DAF727" w14:textId="77777777" w:rsidTr="00334002">
        <w:trPr>
          <w:trHeight w:hRule="exact" w:val="720"/>
          <w:jc w:val="center"/>
        </w:trPr>
        <w:tc>
          <w:tcPr>
            <w:tcW w:w="5973" w:type="dxa"/>
            <w:gridSpan w:val="4"/>
            <w:vMerge/>
          </w:tcPr>
          <w:p w14:paraId="43C78DB0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59936D75" w14:textId="3D041094" w:rsidR="008C3FF3" w:rsidRPr="005017F9" w:rsidRDefault="00207920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BottomMaxTemp2"/>
                  <w:enabled/>
                  <w:calcOnExit w:val="0"/>
                  <w:textInput/>
                </w:ffData>
              </w:fldChar>
            </w:r>
            <w:bookmarkStart w:id="19" w:name="BottomMaxTemp2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19"/>
          </w:p>
        </w:tc>
      </w:tr>
      <w:tr w:rsidR="008C3FF3" w14:paraId="22A7590A" w14:textId="77777777" w:rsidTr="00334002">
        <w:trPr>
          <w:trHeight w:hRule="exact" w:val="696"/>
          <w:jc w:val="center"/>
        </w:trPr>
        <w:tc>
          <w:tcPr>
            <w:tcW w:w="5973" w:type="dxa"/>
            <w:gridSpan w:val="4"/>
            <w:vMerge/>
          </w:tcPr>
          <w:p w14:paraId="764837E1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4B94B317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参考高温点(℃)</w:t>
            </w:r>
          </w:p>
        </w:tc>
      </w:tr>
      <w:tr w:rsidR="008C3FF3" w14:paraId="27E75B65" w14:textId="77777777" w:rsidTr="00334002">
        <w:trPr>
          <w:trHeight w:hRule="exact" w:val="1137"/>
          <w:jc w:val="center"/>
        </w:trPr>
        <w:tc>
          <w:tcPr>
            <w:tcW w:w="5973" w:type="dxa"/>
            <w:gridSpan w:val="4"/>
            <w:vMerge/>
          </w:tcPr>
          <w:p w14:paraId="090FACC1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39630C9B" w14:textId="5FEA3D4F" w:rsidR="008C3FF3" w:rsidRPr="005017F9" w:rsidRDefault="00207920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ReferenceTemperatu2"/>
                  <w:enabled/>
                  <w:calcOnExit w:val="0"/>
                  <w:textInput/>
                </w:ffData>
              </w:fldChar>
            </w:r>
            <w:bookmarkStart w:id="20" w:name="ReferenceTemperatu2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20"/>
          </w:p>
        </w:tc>
      </w:tr>
      <w:tr w:rsidR="008C3FF3" w14:paraId="20811500" w14:textId="77777777" w:rsidTr="00334002">
        <w:trPr>
          <w:trHeight w:hRule="exact" w:val="1281"/>
          <w:jc w:val="center"/>
        </w:trPr>
        <w:tc>
          <w:tcPr>
            <w:tcW w:w="8522" w:type="dxa"/>
            <w:gridSpan w:val="6"/>
            <w:vAlign w:val="center"/>
          </w:tcPr>
          <w:p w14:paraId="71A9F74C" w14:textId="77777777" w:rsidR="008C3FF3" w:rsidRDefault="008C3FF3" w:rsidP="00333C4D">
            <w:pPr>
              <w:pStyle w:val="afe"/>
              <w:jc w:val="left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8C3FF3" w14:paraId="4E1D1E82" w14:textId="77777777" w:rsidTr="005017F9">
        <w:trPr>
          <w:jc w:val="center"/>
        </w:trPr>
        <w:tc>
          <w:tcPr>
            <w:tcW w:w="8522" w:type="dxa"/>
            <w:gridSpan w:val="6"/>
          </w:tcPr>
          <w:p w14:paraId="130F542E" w14:textId="77777777" w:rsidR="008C3FF3" w:rsidRDefault="008C3FF3" w:rsidP="00333C4D">
            <w:pPr>
              <w:pStyle w:val="afc"/>
              <w:rPr>
                <w:kern w:val="0"/>
              </w:rPr>
            </w:pPr>
            <w:r w:rsidRPr="005017F9">
              <w:rPr>
                <w:rFonts w:hint="eastAsia"/>
                <w:kern w:val="0"/>
                <w:sz w:val="28"/>
                <w:szCs w:val="28"/>
              </w:rPr>
              <w:t>红外照片（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C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相）</w:t>
            </w:r>
          </w:p>
        </w:tc>
      </w:tr>
      <w:tr w:rsidR="008C3FF3" w:rsidRPr="005017F9" w14:paraId="7C91FED2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 w:val="restart"/>
          </w:tcPr>
          <w:p w14:paraId="4E284B1A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object w:dxaOrig="4410" w:dyaOrig="4740" w14:anchorId="16B2B53F">
                <v:shape id="_x0000_i1030" type="#_x0000_t201" style="width:220.5pt;height:237pt" o:ole="" o:preferrelative="t" filled="f" stroked="f">
                  <v:imagedata r:id="rId12" o:title=""/>
                  <o:lock v:ext="edit" aspectratio="t"/>
                </v:shape>
                <w:control r:id="rId13" w:name="对象 15" w:shapeid="_x0000_i1030"/>
              </w:object>
            </w:r>
          </w:p>
        </w:tc>
        <w:tc>
          <w:tcPr>
            <w:tcW w:w="2549" w:type="dxa"/>
            <w:gridSpan w:val="2"/>
            <w:vAlign w:val="center"/>
          </w:tcPr>
          <w:p w14:paraId="7AD5F12B" w14:textId="3BACDDFD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上部</w:t>
            </w:r>
            <w:r w:rsid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8C3FF3" w:rsidRPr="005017F9" w14:paraId="2E4E577C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07E9B66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2C07477D" w14:textId="339FF155" w:rsidR="008C3FF3" w:rsidRPr="005017F9" w:rsidRDefault="00207920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TopMaxTemperature3"/>
                  <w:enabled/>
                  <w:calcOnExit w:val="0"/>
                  <w:textInput/>
                </w:ffData>
              </w:fldChar>
            </w:r>
            <w:bookmarkStart w:id="21" w:name="TopMaxTemperature3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21"/>
          </w:p>
        </w:tc>
      </w:tr>
      <w:tr w:rsidR="008C3FF3" w:rsidRPr="005017F9" w14:paraId="4BC67520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0E7EF80E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37FEF9EB" w14:textId="442110D6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下部</w:t>
            </w:r>
            <w:r w:rsid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8C3FF3" w:rsidRPr="005017F9" w14:paraId="20729C6D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178834C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5F5D7C33" w14:textId="3536085F" w:rsidR="008C3FF3" w:rsidRPr="005017F9" w:rsidRDefault="00207920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BottomMaxTemp3"/>
                  <w:enabled/>
                  <w:calcOnExit w:val="0"/>
                  <w:textInput/>
                </w:ffData>
              </w:fldChar>
            </w:r>
            <w:bookmarkStart w:id="22" w:name="BottomMaxTemp3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22"/>
          </w:p>
        </w:tc>
      </w:tr>
      <w:tr w:rsidR="008C3FF3" w:rsidRPr="005017F9" w14:paraId="02D4E04F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67E7CAA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42564654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参考高温点(℃)</w:t>
            </w:r>
          </w:p>
        </w:tc>
      </w:tr>
      <w:tr w:rsidR="008C3FF3" w:rsidRPr="005017F9" w14:paraId="10CDE7A8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3BADD75E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172C127C" w14:textId="54976C36" w:rsidR="008C3FF3" w:rsidRPr="005017F9" w:rsidRDefault="00207920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ReferenceTemperatu3"/>
                  <w:enabled/>
                  <w:calcOnExit w:val="0"/>
                  <w:textInput/>
                </w:ffData>
              </w:fldChar>
            </w:r>
            <w:bookmarkStart w:id="23" w:name="ReferenceTemperatu3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23"/>
          </w:p>
        </w:tc>
      </w:tr>
      <w:tr w:rsidR="008C3FF3" w14:paraId="25666B41" w14:textId="77777777" w:rsidTr="00334002">
        <w:trPr>
          <w:trHeight w:hRule="exact" w:val="972"/>
          <w:jc w:val="center"/>
        </w:trPr>
        <w:tc>
          <w:tcPr>
            <w:tcW w:w="8522" w:type="dxa"/>
            <w:gridSpan w:val="6"/>
            <w:vAlign w:val="center"/>
          </w:tcPr>
          <w:p w14:paraId="463CCBE2" w14:textId="77777777" w:rsidR="008C3FF3" w:rsidRDefault="008C3FF3" w:rsidP="00333C4D">
            <w:pPr>
              <w:pStyle w:val="afe"/>
              <w:jc w:val="left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1EADB9DD" w14:textId="77777777" w:rsidR="002D5AAB" w:rsidRDefault="002D5AAB"/>
    <w:sectPr w:rsidR="002D5A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906" w:h="16838"/>
      <w:pgMar w:top="1440" w:right="17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A6441" w14:textId="77777777" w:rsidR="000E5ACC" w:rsidRDefault="009647D0">
      <w:r>
        <w:separator/>
      </w:r>
    </w:p>
  </w:endnote>
  <w:endnote w:type="continuationSeparator" w:id="0">
    <w:p w14:paraId="3FD817AD" w14:textId="77777777" w:rsidR="000E5ACC" w:rsidRDefault="0096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531255"/>
    </w:sdtPr>
    <w:sdtEndPr/>
    <w:sdtContent>
      <w:p w14:paraId="6F455101" w14:textId="77777777" w:rsidR="002D5AAB" w:rsidRDefault="009647D0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47D0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51417991" w14:textId="77777777" w:rsidR="002D5AAB" w:rsidRDefault="002D5AA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3105353"/>
    </w:sdtPr>
    <w:sdtEndPr/>
    <w:sdtContent>
      <w:p w14:paraId="0100EEAA" w14:textId="77777777" w:rsidR="002D5AAB" w:rsidRDefault="009647D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47D0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BD0AF13" w14:textId="77777777" w:rsidR="002D5AAB" w:rsidRDefault="002D5AA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5790287"/>
    </w:sdtPr>
    <w:sdtEndPr/>
    <w:sdtContent>
      <w:p w14:paraId="2354212A" w14:textId="77777777" w:rsidR="002D5AAB" w:rsidRDefault="009647D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D8915F5" w14:textId="77777777" w:rsidR="002D5AAB" w:rsidRDefault="002D5AA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25D35" w14:textId="77777777" w:rsidR="000E5ACC" w:rsidRDefault="009647D0">
      <w:r>
        <w:separator/>
      </w:r>
    </w:p>
  </w:footnote>
  <w:footnote w:type="continuationSeparator" w:id="0">
    <w:p w14:paraId="799A9605" w14:textId="77777777" w:rsidR="000E5ACC" w:rsidRDefault="0096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636F" w14:textId="77777777" w:rsidR="002D5AAB" w:rsidRDefault="009647D0">
    <w:pPr>
      <w:pStyle w:val="ad"/>
      <w:jc w:val="left"/>
    </w:pPr>
    <w:r>
      <w:rPr>
        <w:rFonts w:hint="eastAsia"/>
      </w:rPr>
      <w:t>国网上海电缆公司红外测温记录手册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5F365" w14:textId="77777777" w:rsidR="002D5AAB" w:rsidRDefault="009647D0">
    <w:pPr>
      <w:pStyle w:val="ad"/>
      <w:jc w:val="left"/>
    </w:pPr>
    <w:r>
      <w:rPr>
        <w:rFonts w:hint="eastAsia"/>
      </w:rPr>
      <w:t>国网上海电缆公司红外测温记录手册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16936" w14:textId="77777777" w:rsidR="002D5AAB" w:rsidRDefault="009647D0">
    <w:pPr>
      <w:pStyle w:val="ad"/>
      <w:jc w:val="left"/>
    </w:pPr>
    <w:r>
      <w:rPr>
        <w:rFonts w:hint="eastAsia"/>
      </w:rPr>
      <w:t>国网上海电缆公司发热缺陷处置作业手册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4D1"/>
    <w:rsid w:val="0001212E"/>
    <w:rsid w:val="00030F4F"/>
    <w:rsid w:val="00037F1A"/>
    <w:rsid w:val="00044506"/>
    <w:rsid w:val="00052BF8"/>
    <w:rsid w:val="000535C3"/>
    <w:rsid w:val="0006514F"/>
    <w:rsid w:val="00070B68"/>
    <w:rsid w:val="0007235A"/>
    <w:rsid w:val="00075B1E"/>
    <w:rsid w:val="00080366"/>
    <w:rsid w:val="000804B7"/>
    <w:rsid w:val="000A02E8"/>
    <w:rsid w:val="000A4841"/>
    <w:rsid w:val="000B2BC6"/>
    <w:rsid w:val="000B7E37"/>
    <w:rsid w:val="000D02C6"/>
    <w:rsid w:val="000E4887"/>
    <w:rsid w:val="000E540C"/>
    <w:rsid w:val="000E5ACC"/>
    <w:rsid w:val="000F25BF"/>
    <w:rsid w:val="000F36A8"/>
    <w:rsid w:val="000F53C6"/>
    <w:rsid w:val="00103892"/>
    <w:rsid w:val="00115204"/>
    <w:rsid w:val="00153C88"/>
    <w:rsid w:val="00156B3C"/>
    <w:rsid w:val="00157526"/>
    <w:rsid w:val="001631C0"/>
    <w:rsid w:val="0017263B"/>
    <w:rsid w:val="0017618C"/>
    <w:rsid w:val="00176A59"/>
    <w:rsid w:val="0018096B"/>
    <w:rsid w:val="001A0A81"/>
    <w:rsid w:val="001B3E65"/>
    <w:rsid w:val="001B6ED1"/>
    <w:rsid w:val="001C5819"/>
    <w:rsid w:val="001C7781"/>
    <w:rsid w:val="001D162F"/>
    <w:rsid w:val="001E42EA"/>
    <w:rsid w:val="001F3550"/>
    <w:rsid w:val="001F5FE1"/>
    <w:rsid w:val="00202F6F"/>
    <w:rsid w:val="00207920"/>
    <w:rsid w:val="002128A2"/>
    <w:rsid w:val="00213000"/>
    <w:rsid w:val="00213E02"/>
    <w:rsid w:val="0021721D"/>
    <w:rsid w:val="00233310"/>
    <w:rsid w:val="00236B22"/>
    <w:rsid w:val="00247106"/>
    <w:rsid w:val="002473CF"/>
    <w:rsid w:val="00262300"/>
    <w:rsid w:val="00294170"/>
    <w:rsid w:val="00297390"/>
    <w:rsid w:val="002A1A2E"/>
    <w:rsid w:val="002A1F49"/>
    <w:rsid w:val="002A4F3E"/>
    <w:rsid w:val="002A72FF"/>
    <w:rsid w:val="002A782E"/>
    <w:rsid w:val="002B1CF8"/>
    <w:rsid w:val="002B3512"/>
    <w:rsid w:val="002B586A"/>
    <w:rsid w:val="002B68FB"/>
    <w:rsid w:val="002C7223"/>
    <w:rsid w:val="002D3CA1"/>
    <w:rsid w:val="002D4943"/>
    <w:rsid w:val="002D5AAB"/>
    <w:rsid w:val="002E4CE0"/>
    <w:rsid w:val="002E531B"/>
    <w:rsid w:val="002E64D7"/>
    <w:rsid w:val="002F21FF"/>
    <w:rsid w:val="002F6DEF"/>
    <w:rsid w:val="003022DB"/>
    <w:rsid w:val="00317ECB"/>
    <w:rsid w:val="00334002"/>
    <w:rsid w:val="0033697E"/>
    <w:rsid w:val="0033704B"/>
    <w:rsid w:val="003442EB"/>
    <w:rsid w:val="00344F2E"/>
    <w:rsid w:val="00350743"/>
    <w:rsid w:val="00350D55"/>
    <w:rsid w:val="00352781"/>
    <w:rsid w:val="0035496B"/>
    <w:rsid w:val="003666A1"/>
    <w:rsid w:val="00370EC4"/>
    <w:rsid w:val="00370F67"/>
    <w:rsid w:val="00371C52"/>
    <w:rsid w:val="003766C0"/>
    <w:rsid w:val="003B0CCD"/>
    <w:rsid w:val="003B17E1"/>
    <w:rsid w:val="003B347E"/>
    <w:rsid w:val="003B7A5F"/>
    <w:rsid w:val="003C2745"/>
    <w:rsid w:val="003C7394"/>
    <w:rsid w:val="003E1A55"/>
    <w:rsid w:val="003E44C6"/>
    <w:rsid w:val="003F4881"/>
    <w:rsid w:val="003F5EA8"/>
    <w:rsid w:val="00407DDE"/>
    <w:rsid w:val="00410501"/>
    <w:rsid w:val="00413EC3"/>
    <w:rsid w:val="00414647"/>
    <w:rsid w:val="00423898"/>
    <w:rsid w:val="00423A1D"/>
    <w:rsid w:val="00425DDF"/>
    <w:rsid w:val="00426ACE"/>
    <w:rsid w:val="00427B78"/>
    <w:rsid w:val="00430DAD"/>
    <w:rsid w:val="00441B4F"/>
    <w:rsid w:val="00443097"/>
    <w:rsid w:val="00444A10"/>
    <w:rsid w:val="0044532E"/>
    <w:rsid w:val="004511DE"/>
    <w:rsid w:val="00451315"/>
    <w:rsid w:val="00454C70"/>
    <w:rsid w:val="00454C81"/>
    <w:rsid w:val="00464F39"/>
    <w:rsid w:val="00465426"/>
    <w:rsid w:val="0048046D"/>
    <w:rsid w:val="004819F3"/>
    <w:rsid w:val="00482C82"/>
    <w:rsid w:val="004857B9"/>
    <w:rsid w:val="00493E28"/>
    <w:rsid w:val="0049456F"/>
    <w:rsid w:val="004A180F"/>
    <w:rsid w:val="004A5020"/>
    <w:rsid w:val="004A7653"/>
    <w:rsid w:val="004A7874"/>
    <w:rsid w:val="004B08E6"/>
    <w:rsid w:val="004C6CE4"/>
    <w:rsid w:val="004D04C1"/>
    <w:rsid w:val="004D4ECB"/>
    <w:rsid w:val="004E1F17"/>
    <w:rsid w:val="004E27A6"/>
    <w:rsid w:val="004E7CBA"/>
    <w:rsid w:val="004F3783"/>
    <w:rsid w:val="005017F9"/>
    <w:rsid w:val="00507162"/>
    <w:rsid w:val="005103A5"/>
    <w:rsid w:val="00521675"/>
    <w:rsid w:val="00522F06"/>
    <w:rsid w:val="00524CAA"/>
    <w:rsid w:val="0052743D"/>
    <w:rsid w:val="00536BF1"/>
    <w:rsid w:val="00543C7F"/>
    <w:rsid w:val="00550DAD"/>
    <w:rsid w:val="0055121E"/>
    <w:rsid w:val="00551478"/>
    <w:rsid w:val="00552C1F"/>
    <w:rsid w:val="00553DE1"/>
    <w:rsid w:val="00554FF3"/>
    <w:rsid w:val="00596D4A"/>
    <w:rsid w:val="005A18BF"/>
    <w:rsid w:val="005A220C"/>
    <w:rsid w:val="005A3419"/>
    <w:rsid w:val="005A37C3"/>
    <w:rsid w:val="005B5324"/>
    <w:rsid w:val="005B541E"/>
    <w:rsid w:val="005C20CF"/>
    <w:rsid w:val="005D31F9"/>
    <w:rsid w:val="005D4E03"/>
    <w:rsid w:val="005E4B89"/>
    <w:rsid w:val="005F1D2A"/>
    <w:rsid w:val="005F41DF"/>
    <w:rsid w:val="005F7BEC"/>
    <w:rsid w:val="00606E34"/>
    <w:rsid w:val="006104B3"/>
    <w:rsid w:val="00613F08"/>
    <w:rsid w:val="006140DA"/>
    <w:rsid w:val="00614F13"/>
    <w:rsid w:val="0063322E"/>
    <w:rsid w:val="0063788E"/>
    <w:rsid w:val="006407F1"/>
    <w:rsid w:val="006452E3"/>
    <w:rsid w:val="00645B98"/>
    <w:rsid w:val="00651075"/>
    <w:rsid w:val="00652E5A"/>
    <w:rsid w:val="006575BD"/>
    <w:rsid w:val="006619EE"/>
    <w:rsid w:val="00665FC0"/>
    <w:rsid w:val="006674D7"/>
    <w:rsid w:val="0067054D"/>
    <w:rsid w:val="00671F18"/>
    <w:rsid w:val="00674D09"/>
    <w:rsid w:val="006774AD"/>
    <w:rsid w:val="006843D2"/>
    <w:rsid w:val="00685C4E"/>
    <w:rsid w:val="00687339"/>
    <w:rsid w:val="00696C24"/>
    <w:rsid w:val="00697912"/>
    <w:rsid w:val="006A43B0"/>
    <w:rsid w:val="006B2C80"/>
    <w:rsid w:val="006B531B"/>
    <w:rsid w:val="006C3E20"/>
    <w:rsid w:val="006C6361"/>
    <w:rsid w:val="006D2F59"/>
    <w:rsid w:val="006D6FC4"/>
    <w:rsid w:val="006D765A"/>
    <w:rsid w:val="006D7790"/>
    <w:rsid w:val="006E2CC5"/>
    <w:rsid w:val="006F1335"/>
    <w:rsid w:val="006F2E67"/>
    <w:rsid w:val="006F58AB"/>
    <w:rsid w:val="00724D6F"/>
    <w:rsid w:val="00745152"/>
    <w:rsid w:val="0075243D"/>
    <w:rsid w:val="00763F39"/>
    <w:rsid w:val="00766F6A"/>
    <w:rsid w:val="00770945"/>
    <w:rsid w:val="007762FB"/>
    <w:rsid w:val="00780172"/>
    <w:rsid w:val="00781863"/>
    <w:rsid w:val="00786F82"/>
    <w:rsid w:val="00787716"/>
    <w:rsid w:val="007A32A1"/>
    <w:rsid w:val="007A5D37"/>
    <w:rsid w:val="007A641E"/>
    <w:rsid w:val="007A788C"/>
    <w:rsid w:val="007B0697"/>
    <w:rsid w:val="007C07C5"/>
    <w:rsid w:val="007C0F8A"/>
    <w:rsid w:val="007D7269"/>
    <w:rsid w:val="007E4292"/>
    <w:rsid w:val="007E7991"/>
    <w:rsid w:val="007F2B1C"/>
    <w:rsid w:val="007F4485"/>
    <w:rsid w:val="007F5DAA"/>
    <w:rsid w:val="0080270C"/>
    <w:rsid w:val="0081519C"/>
    <w:rsid w:val="00820556"/>
    <w:rsid w:val="00820ADC"/>
    <w:rsid w:val="008215F1"/>
    <w:rsid w:val="0082768E"/>
    <w:rsid w:val="00867D9E"/>
    <w:rsid w:val="008751B2"/>
    <w:rsid w:val="00885B89"/>
    <w:rsid w:val="008913FD"/>
    <w:rsid w:val="008931D5"/>
    <w:rsid w:val="00893FFD"/>
    <w:rsid w:val="008A1103"/>
    <w:rsid w:val="008A2365"/>
    <w:rsid w:val="008A25D6"/>
    <w:rsid w:val="008A2655"/>
    <w:rsid w:val="008B10D2"/>
    <w:rsid w:val="008B260E"/>
    <w:rsid w:val="008B3CED"/>
    <w:rsid w:val="008B6ECD"/>
    <w:rsid w:val="008C24A0"/>
    <w:rsid w:val="008C24D1"/>
    <w:rsid w:val="008C3FF3"/>
    <w:rsid w:val="008C63FE"/>
    <w:rsid w:val="008D6CCA"/>
    <w:rsid w:val="008E3D3B"/>
    <w:rsid w:val="008E4D3A"/>
    <w:rsid w:val="008E5A94"/>
    <w:rsid w:val="008E62AA"/>
    <w:rsid w:val="008F1A88"/>
    <w:rsid w:val="008F21FD"/>
    <w:rsid w:val="008F2DF3"/>
    <w:rsid w:val="008F4FD2"/>
    <w:rsid w:val="009002FA"/>
    <w:rsid w:val="00906D81"/>
    <w:rsid w:val="00911CB1"/>
    <w:rsid w:val="009123D3"/>
    <w:rsid w:val="00914810"/>
    <w:rsid w:val="0092101B"/>
    <w:rsid w:val="009278B2"/>
    <w:rsid w:val="0093517C"/>
    <w:rsid w:val="0094427F"/>
    <w:rsid w:val="00956821"/>
    <w:rsid w:val="00961E6F"/>
    <w:rsid w:val="009647D0"/>
    <w:rsid w:val="009745CE"/>
    <w:rsid w:val="0099261B"/>
    <w:rsid w:val="009A1004"/>
    <w:rsid w:val="009A5F33"/>
    <w:rsid w:val="009C06CE"/>
    <w:rsid w:val="009C3197"/>
    <w:rsid w:val="009C5125"/>
    <w:rsid w:val="009C6D34"/>
    <w:rsid w:val="009D289D"/>
    <w:rsid w:val="009F63C5"/>
    <w:rsid w:val="00A02E4E"/>
    <w:rsid w:val="00A062EE"/>
    <w:rsid w:val="00A07FD6"/>
    <w:rsid w:val="00A1727F"/>
    <w:rsid w:val="00A203FE"/>
    <w:rsid w:val="00A23726"/>
    <w:rsid w:val="00A27A10"/>
    <w:rsid w:val="00A32E24"/>
    <w:rsid w:val="00A33E45"/>
    <w:rsid w:val="00A52B47"/>
    <w:rsid w:val="00A56CB7"/>
    <w:rsid w:val="00A640E3"/>
    <w:rsid w:val="00A66F6A"/>
    <w:rsid w:val="00A67819"/>
    <w:rsid w:val="00A67950"/>
    <w:rsid w:val="00A71FC5"/>
    <w:rsid w:val="00A73C5B"/>
    <w:rsid w:val="00A75C68"/>
    <w:rsid w:val="00A77ADB"/>
    <w:rsid w:val="00A87E96"/>
    <w:rsid w:val="00AA29F6"/>
    <w:rsid w:val="00AA44CF"/>
    <w:rsid w:val="00AB5ACF"/>
    <w:rsid w:val="00AB5B69"/>
    <w:rsid w:val="00AC16C0"/>
    <w:rsid w:val="00AC1DEA"/>
    <w:rsid w:val="00AC777F"/>
    <w:rsid w:val="00AC7CE1"/>
    <w:rsid w:val="00AD144D"/>
    <w:rsid w:val="00AD1CFD"/>
    <w:rsid w:val="00AD2B99"/>
    <w:rsid w:val="00AE160E"/>
    <w:rsid w:val="00AE1B03"/>
    <w:rsid w:val="00AE274A"/>
    <w:rsid w:val="00AE318B"/>
    <w:rsid w:val="00AE56CE"/>
    <w:rsid w:val="00AF71B0"/>
    <w:rsid w:val="00B06FD9"/>
    <w:rsid w:val="00B156B9"/>
    <w:rsid w:val="00B2782D"/>
    <w:rsid w:val="00B32AE3"/>
    <w:rsid w:val="00B418D2"/>
    <w:rsid w:val="00B5140B"/>
    <w:rsid w:val="00B574CD"/>
    <w:rsid w:val="00B57699"/>
    <w:rsid w:val="00B6456A"/>
    <w:rsid w:val="00B747A9"/>
    <w:rsid w:val="00B75A19"/>
    <w:rsid w:val="00B818FE"/>
    <w:rsid w:val="00B87D03"/>
    <w:rsid w:val="00B9061D"/>
    <w:rsid w:val="00B912FE"/>
    <w:rsid w:val="00BA2632"/>
    <w:rsid w:val="00BC1E2A"/>
    <w:rsid w:val="00BC2456"/>
    <w:rsid w:val="00BC5A3D"/>
    <w:rsid w:val="00BD3133"/>
    <w:rsid w:val="00BD38AB"/>
    <w:rsid w:val="00BE5480"/>
    <w:rsid w:val="00BE67AE"/>
    <w:rsid w:val="00BF1FEC"/>
    <w:rsid w:val="00BF434B"/>
    <w:rsid w:val="00BF49E1"/>
    <w:rsid w:val="00BF506C"/>
    <w:rsid w:val="00C04C0B"/>
    <w:rsid w:val="00C14361"/>
    <w:rsid w:val="00C17CAB"/>
    <w:rsid w:val="00C17F4F"/>
    <w:rsid w:val="00C22D4E"/>
    <w:rsid w:val="00C30A4B"/>
    <w:rsid w:val="00C358D8"/>
    <w:rsid w:val="00C364E0"/>
    <w:rsid w:val="00C3735F"/>
    <w:rsid w:val="00C410E2"/>
    <w:rsid w:val="00C60C48"/>
    <w:rsid w:val="00C72321"/>
    <w:rsid w:val="00C768D6"/>
    <w:rsid w:val="00C77C24"/>
    <w:rsid w:val="00C90155"/>
    <w:rsid w:val="00C92799"/>
    <w:rsid w:val="00C94D58"/>
    <w:rsid w:val="00CA037C"/>
    <w:rsid w:val="00CA774D"/>
    <w:rsid w:val="00CB5EEF"/>
    <w:rsid w:val="00CB641D"/>
    <w:rsid w:val="00CB7A63"/>
    <w:rsid w:val="00CC3052"/>
    <w:rsid w:val="00CD46A3"/>
    <w:rsid w:val="00CD4B13"/>
    <w:rsid w:val="00CD4EFC"/>
    <w:rsid w:val="00CD779F"/>
    <w:rsid w:val="00CF2D87"/>
    <w:rsid w:val="00CF7ADA"/>
    <w:rsid w:val="00D040D2"/>
    <w:rsid w:val="00D12648"/>
    <w:rsid w:val="00D14C6F"/>
    <w:rsid w:val="00D15611"/>
    <w:rsid w:val="00D20C99"/>
    <w:rsid w:val="00D372F2"/>
    <w:rsid w:val="00D42CEF"/>
    <w:rsid w:val="00D44A77"/>
    <w:rsid w:val="00D60A0C"/>
    <w:rsid w:val="00D673C9"/>
    <w:rsid w:val="00D728E2"/>
    <w:rsid w:val="00D8239A"/>
    <w:rsid w:val="00D86D88"/>
    <w:rsid w:val="00DA6D88"/>
    <w:rsid w:val="00DB3ED1"/>
    <w:rsid w:val="00DC0014"/>
    <w:rsid w:val="00DC3EBD"/>
    <w:rsid w:val="00DC4C7E"/>
    <w:rsid w:val="00DC5F82"/>
    <w:rsid w:val="00DC6089"/>
    <w:rsid w:val="00DD3DE4"/>
    <w:rsid w:val="00DD67E4"/>
    <w:rsid w:val="00DF018A"/>
    <w:rsid w:val="00DF0D92"/>
    <w:rsid w:val="00DF3CE2"/>
    <w:rsid w:val="00DF5C00"/>
    <w:rsid w:val="00E12DAB"/>
    <w:rsid w:val="00E2048A"/>
    <w:rsid w:val="00E259D2"/>
    <w:rsid w:val="00E26ED5"/>
    <w:rsid w:val="00E36310"/>
    <w:rsid w:val="00E456CA"/>
    <w:rsid w:val="00E46B7C"/>
    <w:rsid w:val="00E5345E"/>
    <w:rsid w:val="00E6096E"/>
    <w:rsid w:val="00E71069"/>
    <w:rsid w:val="00E71870"/>
    <w:rsid w:val="00EA5314"/>
    <w:rsid w:val="00EB11C8"/>
    <w:rsid w:val="00EB2A94"/>
    <w:rsid w:val="00EC0B94"/>
    <w:rsid w:val="00EC2FC5"/>
    <w:rsid w:val="00EC5C38"/>
    <w:rsid w:val="00ED3857"/>
    <w:rsid w:val="00ED6880"/>
    <w:rsid w:val="00EE34B6"/>
    <w:rsid w:val="00EE4B0C"/>
    <w:rsid w:val="00EF373F"/>
    <w:rsid w:val="00EF55E4"/>
    <w:rsid w:val="00EF5F04"/>
    <w:rsid w:val="00EF6011"/>
    <w:rsid w:val="00F00FDC"/>
    <w:rsid w:val="00F01DF8"/>
    <w:rsid w:val="00F0278F"/>
    <w:rsid w:val="00F05459"/>
    <w:rsid w:val="00F10832"/>
    <w:rsid w:val="00F21384"/>
    <w:rsid w:val="00F34B0A"/>
    <w:rsid w:val="00F43E88"/>
    <w:rsid w:val="00F634F2"/>
    <w:rsid w:val="00F66C98"/>
    <w:rsid w:val="00F81DB9"/>
    <w:rsid w:val="00F97E7E"/>
    <w:rsid w:val="00FA247A"/>
    <w:rsid w:val="00FA57C0"/>
    <w:rsid w:val="00FB2C37"/>
    <w:rsid w:val="00FB561A"/>
    <w:rsid w:val="00FC019D"/>
    <w:rsid w:val="00FC0827"/>
    <w:rsid w:val="00FC1AAF"/>
    <w:rsid w:val="00FC1BE8"/>
    <w:rsid w:val="00FD15C2"/>
    <w:rsid w:val="00FD5AA9"/>
    <w:rsid w:val="00FD743C"/>
    <w:rsid w:val="00FD7870"/>
    <w:rsid w:val="00FF3628"/>
    <w:rsid w:val="00FF7322"/>
    <w:rsid w:val="02831F4A"/>
    <w:rsid w:val="19B35921"/>
    <w:rsid w:val="1B1A5578"/>
    <w:rsid w:val="2EE62080"/>
    <w:rsid w:val="3D384110"/>
    <w:rsid w:val="54D9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D8EA55"/>
  <w15:docId w15:val="{7F53CE85-1562-4046-9A33-983E37DD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24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TOC5">
    <w:name w:val="toc 5"/>
    <w:basedOn w:val="a"/>
    <w:next w:val="a"/>
    <w:uiPriority w:val="39"/>
    <w:semiHidden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eastAsiaTheme="minorEastAsia"/>
      <w:kern w:val="0"/>
      <w:sz w:val="22"/>
      <w:szCs w:val="22"/>
    </w:rPr>
  </w:style>
  <w:style w:type="paragraph" w:styleId="21">
    <w:name w:val="Body Text Indent 2"/>
    <w:basedOn w:val="a"/>
    <w:link w:val="22"/>
    <w:qFormat/>
    <w:pPr>
      <w:adjustRightInd w:val="0"/>
      <w:spacing w:line="264" w:lineRule="auto"/>
      <w:ind w:firstLine="420"/>
      <w:textAlignment w:val="baseline"/>
    </w:pPr>
    <w:rPr>
      <w:rFonts w:ascii="宋体"/>
      <w:kern w:val="0"/>
      <w:szCs w:val="20"/>
    </w:rPr>
  </w:style>
  <w:style w:type="paragraph" w:styleId="a7">
    <w:name w:val="endnote text"/>
    <w:basedOn w:val="a"/>
    <w:link w:val="a8"/>
    <w:semiHidden/>
    <w:unhideWhenUsed/>
    <w:qFormat/>
    <w:pPr>
      <w:snapToGrid w:val="0"/>
      <w:spacing w:line="360" w:lineRule="auto"/>
      <w:jc w:val="left"/>
    </w:pPr>
    <w:rPr>
      <w:rFonts w:cs="宋体"/>
    </w:r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eastAsiaTheme="majorEastAsia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eastAsiaTheme="minorEastAsia"/>
      <w:kern w:val="0"/>
      <w:sz w:val="22"/>
      <w:szCs w:val="22"/>
    </w:rPr>
  </w:style>
  <w:style w:type="character" w:styleId="af">
    <w:name w:val="endnote reference"/>
    <w:basedOn w:val="a0"/>
    <w:unhideWhenUsed/>
    <w:qFormat/>
    <w:rPr>
      <w:vertAlign w:val="superscript"/>
    </w:rPr>
  </w:style>
  <w:style w:type="character" w:styleId="af0">
    <w:name w:val="Hyperlink"/>
    <w:uiPriority w:val="99"/>
    <w:qFormat/>
    <w:rPr>
      <w:color w:val="0000FF"/>
      <w:spacing w:val="0"/>
      <w:w w:val="100"/>
      <w:szCs w:val="21"/>
      <w:u w:val="single"/>
    </w:rPr>
  </w:style>
  <w:style w:type="character" w:styleId="af1">
    <w:name w:val="annotation reference"/>
    <w:basedOn w:val="a0"/>
    <w:unhideWhenUsed/>
    <w:rPr>
      <w:sz w:val="21"/>
      <w:szCs w:val="21"/>
    </w:rPr>
  </w:style>
  <w:style w:type="table" w:styleId="af2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3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/>
      <w:b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Char">
    <w:name w:val="备注 Char"/>
    <w:basedOn w:val="a0"/>
    <w:link w:val="af4"/>
    <w:qFormat/>
    <w:locked/>
    <w:rPr>
      <w:sz w:val="18"/>
      <w:szCs w:val="18"/>
    </w:rPr>
  </w:style>
  <w:style w:type="paragraph" w:customStyle="1" w:styleId="af4">
    <w:name w:val="备注"/>
    <w:basedOn w:val="a"/>
    <w:link w:val="Char"/>
    <w:qFormat/>
    <w:pPr>
      <w:ind w:leftChars="400" w:left="840" w:firstLine="36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semiHidden/>
    <w:qFormat/>
    <w:rPr>
      <w:rFonts w:ascii="Times New Roman" w:eastAsia="宋体" w:hAnsi="Times New Roman" w:cs="宋体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Char0">
    <w:name w:val="图 Char"/>
    <w:basedOn w:val="a0"/>
    <w:link w:val="af5"/>
    <w:qFormat/>
    <w:locked/>
    <w:rPr>
      <w:rFonts w:ascii="Times New Roman" w:eastAsia="宋体" w:hAnsi="Times New Roman" w:cs="Times New Roman"/>
      <w:szCs w:val="21"/>
    </w:rPr>
  </w:style>
  <w:style w:type="paragraph" w:customStyle="1" w:styleId="af5">
    <w:name w:val="图"/>
    <w:basedOn w:val="a"/>
    <w:link w:val="Char0"/>
    <w:qFormat/>
    <w:pPr>
      <w:jc w:val="center"/>
    </w:pPr>
    <w:rPr>
      <w:szCs w:val="21"/>
    </w:rPr>
  </w:style>
  <w:style w:type="character" w:customStyle="1" w:styleId="22">
    <w:name w:val="正文文本缩进 2 字符"/>
    <w:basedOn w:val="a0"/>
    <w:link w:val="21"/>
    <w:qFormat/>
    <w:rPr>
      <w:rFonts w:ascii="宋体" w:eastAsia="宋体" w:hAnsi="Times New Roman" w:cs="Times New Roman"/>
      <w:kern w:val="0"/>
      <w:szCs w:val="20"/>
    </w:rPr>
  </w:style>
  <w:style w:type="paragraph" w:customStyle="1" w:styleId="af6">
    <w:name w:val="公式"/>
    <w:basedOn w:val="a"/>
    <w:link w:val="Char1"/>
    <w:qFormat/>
    <w:pPr>
      <w:jc w:val="right"/>
    </w:p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Char1">
    <w:name w:val="公式 Char"/>
    <w:basedOn w:val="a0"/>
    <w:link w:val="af6"/>
    <w:qFormat/>
    <w:rPr>
      <w:rFonts w:ascii="Times New Roman" w:eastAsia="宋体" w:hAnsi="Times New Roman"/>
      <w:sz w:val="24"/>
      <w:szCs w:val="24"/>
    </w:rPr>
  </w:style>
  <w:style w:type="paragraph" w:customStyle="1" w:styleId="af7">
    <w:name w:val="其他标准称谓"/>
    <w:next w:val="a"/>
    <w:qFormat/>
    <w:pPr>
      <w:spacing w:line="0" w:lineRule="atLeast"/>
      <w:jc w:val="distribute"/>
    </w:pPr>
    <w:rPr>
      <w:rFonts w:ascii="黑体" w:eastAsia="黑体" w:hAnsi="宋体" w:cs="Times New Roman"/>
      <w:spacing w:val="-40"/>
      <w:sz w:val="48"/>
      <w:szCs w:val="52"/>
    </w:rPr>
  </w:style>
  <w:style w:type="paragraph" w:customStyle="1" w:styleId="23">
    <w:name w:val="封面标准号2"/>
    <w:qFormat/>
    <w:pPr>
      <w:spacing w:before="357" w:line="280" w:lineRule="exact"/>
      <w:jc w:val="right"/>
    </w:pPr>
    <w:rPr>
      <w:rFonts w:ascii="黑体" w:eastAsia="黑体" w:hAnsi="Times New Roman" w:cs="Times New Roman"/>
      <w:sz w:val="28"/>
      <w:szCs w:val="28"/>
    </w:rPr>
  </w:style>
  <w:style w:type="paragraph" w:customStyle="1" w:styleId="af8">
    <w:name w:val="封面标准代替信息"/>
    <w:qFormat/>
    <w:pPr>
      <w:spacing w:before="57" w:line="280" w:lineRule="exact"/>
      <w:jc w:val="right"/>
    </w:pPr>
    <w:rPr>
      <w:rFonts w:ascii="宋体" w:eastAsia="宋体" w:hAnsi="Times New Roman" w:cs="Times New Roman"/>
      <w:sz w:val="21"/>
      <w:szCs w:val="21"/>
    </w:rPr>
  </w:style>
  <w:style w:type="paragraph" w:customStyle="1" w:styleId="af9">
    <w:name w:val="封面标准名称"/>
    <w:link w:val="afa"/>
    <w:qFormat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afb">
    <w:name w:val="封面标准英文名称"/>
    <w:basedOn w:val="af9"/>
    <w:qFormat/>
    <w:pPr>
      <w:spacing w:line="400" w:lineRule="exact"/>
    </w:pPr>
    <w:rPr>
      <w:rFonts w:ascii="Times New Roman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fc">
    <w:name w:val="表格表头"/>
    <w:basedOn w:val="a"/>
    <w:link w:val="afd"/>
    <w:qFormat/>
    <w:pPr>
      <w:jc w:val="center"/>
    </w:pPr>
    <w:rPr>
      <w:b/>
      <w:bCs/>
      <w:sz w:val="24"/>
    </w:rPr>
  </w:style>
  <w:style w:type="paragraph" w:customStyle="1" w:styleId="afe">
    <w:name w:val="表格正文"/>
    <w:basedOn w:val="a"/>
    <w:link w:val="aff"/>
    <w:qFormat/>
    <w:pPr>
      <w:jc w:val="center"/>
    </w:pPr>
    <w:rPr>
      <w:szCs w:val="18"/>
    </w:rPr>
  </w:style>
  <w:style w:type="character" w:customStyle="1" w:styleId="afd">
    <w:name w:val="表格表头 字符"/>
    <w:basedOn w:val="a0"/>
    <w:link w:val="afc"/>
    <w:qFormat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ff0">
    <w:name w:val="封面线路名称"/>
    <w:basedOn w:val="af9"/>
    <w:link w:val="aff1"/>
    <w:qFormat/>
    <w:rPr>
      <w:rFonts w:ascii="Times New Roman" w:eastAsia="宋体"/>
    </w:rPr>
  </w:style>
  <w:style w:type="character" w:customStyle="1" w:styleId="aff">
    <w:name w:val="表格正文 字符"/>
    <w:basedOn w:val="a0"/>
    <w:link w:val="afe"/>
    <w:qFormat/>
    <w:rPr>
      <w:rFonts w:ascii="Times New Roman" w:eastAsia="宋体" w:hAnsi="Times New Roman" w:cs="Times New Roman"/>
      <w:szCs w:val="18"/>
    </w:rPr>
  </w:style>
  <w:style w:type="character" w:customStyle="1" w:styleId="afa">
    <w:name w:val="封面标准名称 字符"/>
    <w:basedOn w:val="a0"/>
    <w:link w:val="af9"/>
    <w:qFormat/>
    <w:rPr>
      <w:rFonts w:ascii="黑体" w:eastAsia="黑体" w:hAnsi="Times New Roman" w:cs="Times New Roman"/>
      <w:kern w:val="0"/>
      <w:sz w:val="52"/>
      <w:szCs w:val="20"/>
    </w:rPr>
  </w:style>
  <w:style w:type="character" w:customStyle="1" w:styleId="aff1">
    <w:name w:val="封面线路名称 字符"/>
    <w:basedOn w:val="afa"/>
    <w:link w:val="aff0"/>
    <w:qFormat/>
    <w:rPr>
      <w:rFonts w:ascii="Times New Roman" w:eastAsia="宋体" w:hAnsi="Times New Roman" w:cs="Times New Roman"/>
      <w:kern w:val="0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Y\Desktop\&#26684;&#24335;&#27169;&#26495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B0C1C6-A280-4C82-AC90-0DD26A8D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格式模板.dotx</Template>
  <TotalTime>57</TotalTime>
  <Pages>2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袁鸣</dc:creator>
  <cp:lastModifiedBy>shanghaihece@outlook.com</cp:lastModifiedBy>
  <cp:revision>32</cp:revision>
  <dcterms:created xsi:type="dcterms:W3CDTF">2019-06-17T00:52:00Z</dcterms:created>
  <dcterms:modified xsi:type="dcterms:W3CDTF">2020-12-28T09:15:00Z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2052-10.8.2.6613</vt:lpwstr>
  </property>
  <property fmtid="{D5CDD505-2E9C-101B-9397-08002B2CF9AE}" pid="5" name="FLIR">
    <vt:lpwstr>FLIR</vt:lpwstr>
  </property>
  <property fmtid="{D5CDD505-2E9C-101B-9397-08002B2CF9AE}" pid="6" name="FlirTempUnit">
    <vt:i4>0</vt:i4>
  </property>
  <property fmtid="{D5CDD505-2E9C-101B-9397-08002B2CF9AE}" pid="7" name="FlirDistUnit">
    <vt:i4>0</vt:i4>
  </property>
</Properties>
</file>